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1D" w:rsidRPr="00FB5D02" w:rsidRDefault="00170A2B" w:rsidP="00A34C83">
      <w:pPr>
        <w:pStyle w:val="ProjectTitle"/>
      </w:pPr>
      <w:r>
        <w:t>VFP</w:t>
      </w:r>
      <w:r w:rsidR="00684D94" w:rsidRPr="00FB5D02">
        <w:t>X Project Overview/Proposal</w:t>
      </w:r>
    </w:p>
    <w:p w:rsidR="00FB5D02" w:rsidRDefault="00FB5D02">
      <w:r w:rsidRPr="005C5356">
        <w:t xml:space="preserve">Instructions: Fill out each of the following sections. Then include any supporting files for the proposed project with this document in a zip file and email it to </w:t>
      </w:r>
      <w:hyperlink r:id="rId5" w:history="1">
        <w:r w:rsidR="00170A2B" w:rsidRPr="00B753EE">
          <w:rPr>
            <w:rStyle w:val="Hyperlink"/>
            <w:rFonts w:cs="Tahoma"/>
          </w:rPr>
          <w:t>projects@vfpx.com</w:t>
        </w:r>
      </w:hyperlink>
      <w:r w:rsidRPr="005C5356">
        <w:t>.</w:t>
      </w:r>
    </w:p>
    <w:p w:rsidR="003239C2" w:rsidRPr="005C5356" w:rsidRDefault="003239C2">
      <w:r>
        <w:t xml:space="preserve">Please note that commercial products, demo versions, or any project that does not include complete source code does not fall within the scope of </w:t>
      </w:r>
      <w:r w:rsidR="00170A2B">
        <w:t>VFP</w:t>
      </w:r>
      <w:r>
        <w:t xml:space="preserve">X and </w:t>
      </w:r>
      <w:r w:rsidR="00170A2B">
        <w:t xml:space="preserve">licensing </w:t>
      </w:r>
      <w:r>
        <w:t>will not be accepted.</w:t>
      </w:r>
    </w:p>
    <w:p w:rsidR="00FB5D02" w:rsidRDefault="00FB5D02" w:rsidP="00E955B7"/>
    <w:p w:rsidR="00684D94" w:rsidRDefault="00684D94" w:rsidP="00A34C83">
      <w:pPr>
        <w:pStyle w:val="SectionTitle"/>
      </w:pPr>
      <w:r w:rsidRPr="00FB5D02">
        <w:t>What is the proposed title for this project?</w:t>
      </w:r>
    </w:p>
    <w:p w:rsidR="0032402C" w:rsidRPr="003A5D82" w:rsidRDefault="0032402C" w:rsidP="0032402C">
      <w:pPr>
        <w:pStyle w:val="SectionTitle"/>
        <w:ind w:firstLine="720"/>
        <w:rPr>
          <w:b w:val="0"/>
          <w:color w:val="FF0000"/>
        </w:rPr>
      </w:pPr>
      <w:r w:rsidRPr="003A5D82">
        <w:rPr>
          <w:b w:val="0"/>
          <w:color w:val="FF0000"/>
        </w:rPr>
        <w:t>Dynamic Forms</w:t>
      </w:r>
    </w:p>
    <w:p w:rsidR="00853C01" w:rsidRDefault="00853C01" w:rsidP="00A34C83">
      <w:pPr>
        <w:pStyle w:val="SectionTitle"/>
      </w:pPr>
    </w:p>
    <w:p w:rsidR="00684D94" w:rsidRPr="00FB5D02" w:rsidRDefault="00684D94" w:rsidP="00A34C83">
      <w:pPr>
        <w:pStyle w:val="SectionTitle"/>
      </w:pPr>
      <w:r w:rsidRPr="00FB5D02">
        <w:t>What problem does this project address?</w:t>
      </w:r>
    </w:p>
    <w:p w:rsidR="002C2D5B" w:rsidRPr="003A5D82" w:rsidRDefault="0032402C" w:rsidP="003A5D82">
      <w:pPr>
        <w:pStyle w:val="SectionTitle"/>
        <w:ind w:firstLine="720"/>
        <w:rPr>
          <w:b w:val="0"/>
          <w:color w:val="FF0000"/>
        </w:rPr>
      </w:pPr>
      <w:proofErr w:type="gramStart"/>
      <w:r w:rsidRPr="003A5D82">
        <w:rPr>
          <w:b w:val="0"/>
          <w:color w:val="FF0000"/>
        </w:rPr>
        <w:t xml:space="preserve">Eliminates the manual layout </w:t>
      </w:r>
      <w:r w:rsidR="00853C01" w:rsidRPr="003A5D82">
        <w:rPr>
          <w:b w:val="0"/>
          <w:color w:val="FF0000"/>
        </w:rPr>
        <w:t xml:space="preserve">and placement </w:t>
      </w:r>
      <w:r w:rsidRPr="003A5D82">
        <w:rPr>
          <w:b w:val="0"/>
          <w:color w:val="FF0000"/>
        </w:rPr>
        <w:t xml:space="preserve">of </w:t>
      </w:r>
      <w:r w:rsidR="00853C01" w:rsidRPr="003A5D82">
        <w:rPr>
          <w:b w:val="0"/>
          <w:color w:val="FF0000"/>
        </w:rPr>
        <w:t xml:space="preserve">UI </w:t>
      </w:r>
      <w:r w:rsidRPr="003A5D82">
        <w:rPr>
          <w:b w:val="0"/>
          <w:color w:val="FF0000"/>
        </w:rPr>
        <w:t>control</w:t>
      </w:r>
      <w:r w:rsidR="00853C01" w:rsidRPr="003A5D82">
        <w:rPr>
          <w:b w:val="0"/>
          <w:color w:val="FF0000"/>
        </w:rPr>
        <w:t xml:space="preserve">s </w:t>
      </w:r>
      <w:r w:rsidR="003A5D82" w:rsidRPr="003A5D82">
        <w:rPr>
          <w:b w:val="0"/>
          <w:color w:val="FF0000"/>
        </w:rPr>
        <w:t xml:space="preserve">in </w:t>
      </w:r>
      <w:r w:rsidRPr="003A5D82">
        <w:rPr>
          <w:b w:val="0"/>
          <w:color w:val="FF0000"/>
        </w:rPr>
        <w:t>the FoxPro Form Designer.</w:t>
      </w:r>
      <w:proofErr w:type="gramEnd"/>
      <w:r w:rsidR="00853C01" w:rsidRPr="003A5D82">
        <w:rPr>
          <w:b w:val="0"/>
          <w:color w:val="FF0000"/>
        </w:rPr>
        <w:t xml:space="preserve"> </w:t>
      </w:r>
      <w:proofErr w:type="gramStart"/>
      <w:r w:rsidR="00853C01" w:rsidRPr="003A5D82">
        <w:rPr>
          <w:b w:val="0"/>
          <w:color w:val="FF0000"/>
        </w:rPr>
        <w:t>Allows for dynamically rendering a display/edit form based on properties</w:t>
      </w:r>
      <w:r w:rsidR="003A5D82" w:rsidRPr="003A5D82">
        <w:rPr>
          <w:b w:val="0"/>
          <w:color w:val="FF0000"/>
        </w:rPr>
        <w:t xml:space="preserve"> that exist on a target object.</w:t>
      </w:r>
      <w:proofErr w:type="gramEnd"/>
    </w:p>
    <w:p w:rsidR="001D35E5" w:rsidRDefault="001D35E5" w:rsidP="002C2D5B">
      <w:pPr>
        <w:rPr>
          <w:lang w:val="en-GB"/>
        </w:rPr>
      </w:pPr>
    </w:p>
    <w:p w:rsidR="00684D94" w:rsidRPr="00FB5D02" w:rsidRDefault="00684D94" w:rsidP="00A34C83">
      <w:pPr>
        <w:pStyle w:val="SectionTitle"/>
      </w:pPr>
      <w:r w:rsidRPr="00FB5D02">
        <w:t>What are the goals of this project?</w:t>
      </w:r>
    </w:p>
    <w:p w:rsidR="002C2D5B" w:rsidRPr="003A5D82" w:rsidRDefault="0032402C" w:rsidP="0032402C">
      <w:pPr>
        <w:pStyle w:val="SectionTitle"/>
        <w:ind w:firstLine="720"/>
        <w:rPr>
          <w:b w:val="0"/>
          <w:color w:val="FF0000"/>
        </w:rPr>
      </w:pPr>
      <w:r w:rsidRPr="003A5D82">
        <w:rPr>
          <w:b w:val="0"/>
          <w:color w:val="FF0000"/>
        </w:rPr>
        <w:t>To provide a programmatic/declarative syntax for defining a user input form at run time.</w:t>
      </w:r>
    </w:p>
    <w:p w:rsidR="001D35E5" w:rsidRDefault="001D35E5" w:rsidP="002C2D5B">
      <w:pPr>
        <w:rPr>
          <w:lang w:val="en-GB"/>
        </w:rPr>
      </w:pPr>
    </w:p>
    <w:p w:rsidR="00684D94" w:rsidRDefault="00684D94" w:rsidP="00A34C83">
      <w:pPr>
        <w:pStyle w:val="SectionTitle"/>
      </w:pPr>
      <w:r w:rsidRPr="00FB5D02">
        <w:t xml:space="preserve">What programming languages </w:t>
      </w:r>
      <w:r w:rsidR="009E02B3">
        <w:t xml:space="preserve">or technologies will be used for/by </w:t>
      </w:r>
      <w:r w:rsidRPr="00FB5D02">
        <w:t>this project?</w:t>
      </w:r>
    </w:p>
    <w:p w:rsidR="0032402C" w:rsidRPr="003A5D82" w:rsidRDefault="0032402C" w:rsidP="0032402C">
      <w:pPr>
        <w:pStyle w:val="SectionTitle"/>
        <w:ind w:firstLine="720"/>
        <w:rPr>
          <w:b w:val="0"/>
          <w:color w:val="FF0000"/>
        </w:rPr>
      </w:pPr>
      <w:proofErr w:type="gramStart"/>
      <w:r w:rsidRPr="003A5D82">
        <w:rPr>
          <w:b w:val="0"/>
          <w:color w:val="FF0000"/>
        </w:rPr>
        <w:t>100% VFP, with a syntax influenced by HTML/XAML layout.</w:t>
      </w:r>
      <w:proofErr w:type="gramEnd"/>
    </w:p>
    <w:p w:rsidR="001D35E5" w:rsidRPr="0032402C" w:rsidRDefault="001D35E5" w:rsidP="0032402C">
      <w:pPr>
        <w:pStyle w:val="SectionTitle"/>
        <w:ind w:firstLine="720"/>
        <w:rPr>
          <w:color w:val="FF0000"/>
        </w:rPr>
      </w:pPr>
    </w:p>
    <w:p w:rsidR="00684D94" w:rsidRPr="00FB5D02" w:rsidRDefault="00FB5D02" w:rsidP="00A34C83">
      <w:pPr>
        <w:pStyle w:val="SectionTitle"/>
      </w:pPr>
      <w:r>
        <w:t>Are</w:t>
      </w:r>
      <w:r w:rsidR="00684D94" w:rsidRPr="00FB5D02">
        <w:t xml:space="preserve"> there existing code, examples, or documents included with this project proposal? If so, please give a brief description of the files being included.</w:t>
      </w:r>
    </w:p>
    <w:p w:rsidR="001D35E5" w:rsidRPr="003A5D82" w:rsidRDefault="003A5D82" w:rsidP="003A5D82">
      <w:pPr>
        <w:ind w:firstLine="720"/>
        <w:rPr>
          <w:color w:val="FF0000"/>
          <w:lang w:val="en-GB"/>
        </w:rPr>
      </w:pPr>
      <w:r w:rsidRPr="003A5D82">
        <w:rPr>
          <w:color w:val="FF0000"/>
          <w:lang w:val="en-GB"/>
        </w:rPr>
        <w:t>DynamicForm.prg working sample included.</w:t>
      </w:r>
    </w:p>
    <w:p w:rsidR="009E02B3" w:rsidRDefault="00684D94" w:rsidP="00A34C83">
      <w:pPr>
        <w:pStyle w:val="SectionTitle"/>
      </w:pPr>
      <w:r w:rsidRPr="00FB5D02">
        <w:lastRenderedPageBreak/>
        <w:t>Are there any existing licenses, copyrights, or trademarks that this project would be subject to? If so, please explain.</w:t>
      </w:r>
    </w:p>
    <w:p w:rsidR="003A5D82" w:rsidRPr="003A5D82" w:rsidRDefault="003A5D82" w:rsidP="003A5D82">
      <w:pPr>
        <w:pStyle w:val="SectionTitle"/>
        <w:ind w:left="720"/>
        <w:rPr>
          <w:b w:val="0"/>
          <w:color w:val="FF0000"/>
        </w:rPr>
      </w:pPr>
      <w:r w:rsidRPr="003A5D82">
        <w:rPr>
          <w:b w:val="0"/>
          <w:color w:val="FF0000"/>
        </w:rPr>
        <w:t>No.</w:t>
      </w:r>
    </w:p>
    <w:p w:rsidR="00FB5D02" w:rsidRPr="00FB5D02" w:rsidRDefault="00FB5D02" w:rsidP="00E955B7"/>
    <w:p w:rsidR="009E02B3" w:rsidRDefault="009E02B3" w:rsidP="00A34C83">
      <w:pPr>
        <w:pStyle w:val="SectionTitle"/>
      </w:pPr>
      <w:r w:rsidRPr="009E02B3">
        <w:t>Do you have any people interested in being the project manager or participating as developers on this project at this time? What type of resources are you initially anticipating?</w:t>
      </w:r>
    </w:p>
    <w:p w:rsidR="009E02B3" w:rsidRDefault="003A5D82" w:rsidP="005B745C">
      <w:pPr>
        <w:pStyle w:val="SectionTitle"/>
        <w:ind w:left="720"/>
      </w:pPr>
      <w:r w:rsidRPr="003A5D82">
        <w:rPr>
          <w:b w:val="0"/>
          <w:color w:val="FF0000"/>
        </w:rPr>
        <w:t>I will be the project leader. In addition to myself, I have one tester who has already used this tool in a production app.</w:t>
      </w:r>
      <w:r w:rsidR="005B745C">
        <w:rPr>
          <w:b w:val="0"/>
          <w:color w:val="FF0000"/>
        </w:rPr>
        <w:t xml:space="preserve"> I am hopeful that the project will attract a few other early-adopters to influence the development tool during the beta cycle.</w:t>
      </w:r>
    </w:p>
    <w:p w:rsidR="001D35E5" w:rsidRPr="00FB5D02" w:rsidRDefault="001D35E5" w:rsidP="00E955B7"/>
    <w:p w:rsidR="00684D94" w:rsidRDefault="00684D94" w:rsidP="00A34C83">
      <w:pPr>
        <w:pStyle w:val="SectionTitle"/>
      </w:pPr>
      <w:r w:rsidRPr="00FB5D02">
        <w:t xml:space="preserve">Who should members of </w:t>
      </w:r>
      <w:r w:rsidR="00170A2B">
        <w:t>VFP</w:t>
      </w:r>
      <w:r w:rsidRPr="00FB5D02">
        <w:t>X contact if interested in working on this project?</w:t>
      </w:r>
    </w:p>
    <w:p w:rsidR="003A5D82" w:rsidRPr="003A5D82" w:rsidRDefault="003A5D82" w:rsidP="003A5D82">
      <w:pPr>
        <w:pStyle w:val="SectionTitle"/>
        <w:ind w:left="720"/>
        <w:rPr>
          <w:b w:val="0"/>
          <w:color w:val="FF0000"/>
        </w:rPr>
      </w:pPr>
      <w:r w:rsidRPr="003A5D82">
        <w:rPr>
          <w:b w:val="0"/>
          <w:color w:val="FF0000"/>
        </w:rPr>
        <w:t>Matt Slay</w:t>
      </w:r>
    </w:p>
    <w:p w:rsidR="003A5D82" w:rsidRPr="00FB5D02" w:rsidRDefault="003A5D82" w:rsidP="003A5D82">
      <w:pPr>
        <w:pStyle w:val="SectionTitle"/>
        <w:ind w:left="720"/>
      </w:pPr>
      <w:r w:rsidRPr="003A5D82">
        <w:rPr>
          <w:b w:val="0"/>
          <w:color w:val="FF0000"/>
        </w:rPr>
        <w:t>mattslay@jordanmachine.com</w:t>
      </w:r>
    </w:p>
    <w:p w:rsidR="00FB5D02" w:rsidRDefault="00FB5D02" w:rsidP="00E955B7"/>
    <w:p w:rsidR="009E02B3" w:rsidRDefault="00684D94" w:rsidP="00A34C83">
      <w:pPr>
        <w:pStyle w:val="SectionTitle"/>
      </w:pPr>
      <w:r w:rsidRPr="00FB5D02">
        <w:t xml:space="preserve">Is there an ongoing discussion out on the </w:t>
      </w:r>
      <w:r w:rsidR="00170A2B">
        <w:t>VFP</w:t>
      </w:r>
      <w:r w:rsidRPr="00FB5D02">
        <w:t xml:space="preserve">X Message Boards regarding this project? If so, </w:t>
      </w:r>
      <w:r w:rsidR="00FB5D02">
        <w:t>please provide the location of the thread.</w:t>
      </w:r>
    </w:p>
    <w:p w:rsidR="003A5D82" w:rsidRPr="003A5D82" w:rsidRDefault="003A5D82" w:rsidP="003A5D82">
      <w:pPr>
        <w:pStyle w:val="SectionTitle"/>
        <w:ind w:firstLine="720"/>
        <w:rPr>
          <w:b w:val="0"/>
          <w:color w:val="FF0000"/>
        </w:rPr>
      </w:pPr>
      <w:r w:rsidRPr="003A5D82">
        <w:rPr>
          <w:b w:val="0"/>
          <w:color w:val="FF0000"/>
        </w:rPr>
        <w:t xml:space="preserve">Not yet. </w:t>
      </w:r>
    </w:p>
    <w:p w:rsidR="009E02B3" w:rsidRPr="00FB5D02" w:rsidRDefault="009E02B3" w:rsidP="00E955B7"/>
    <w:p w:rsidR="009E02B3" w:rsidRPr="00FB5D02" w:rsidRDefault="009E02B3" w:rsidP="00A34C83">
      <w:pPr>
        <w:pStyle w:val="SectionTitle"/>
      </w:pPr>
      <w:r>
        <w:t>Is there any additional information that you feel is pertinent to this project</w:t>
      </w:r>
      <w:r w:rsidR="00E955B7">
        <w:t>?</w:t>
      </w:r>
    </w:p>
    <w:p w:rsidR="00684D94" w:rsidRDefault="003A5D82" w:rsidP="001D3F35">
      <w:pPr>
        <w:ind w:firstLine="720"/>
        <w:rPr>
          <w:color w:val="FF0000"/>
        </w:rPr>
      </w:pPr>
      <w:r w:rsidRPr="001D3F35">
        <w:rPr>
          <w:color w:val="FF0000"/>
        </w:rPr>
        <w:t>Screenshot… Dynamic Form sample rendered from markup code:</w:t>
      </w:r>
    </w:p>
    <w:p w:rsidR="001D3F35" w:rsidRDefault="001D3F35" w:rsidP="001D3F35">
      <w:pPr>
        <w:ind w:firstLine="720"/>
        <w:rPr>
          <w:color w:val="FF0000"/>
        </w:rPr>
      </w:pPr>
    </w:p>
    <w:p w:rsidR="001D3F35" w:rsidRPr="001D3F35" w:rsidRDefault="001D3F35" w:rsidP="001D3F35">
      <w:pPr>
        <w:ind w:firstLine="720"/>
        <w:rPr>
          <w:color w:val="FF0000"/>
        </w:rPr>
      </w:pPr>
      <w:r>
        <w:rPr>
          <w:color w:val="FF0000"/>
        </w:rPr>
        <w:t>(See next page…)</w:t>
      </w:r>
    </w:p>
    <w:p w:rsidR="003A5D82" w:rsidRDefault="003A5D82" w:rsidP="00E955B7">
      <w:r>
        <w:rPr>
          <w:noProof/>
          <w:lang w:eastAsia="zh-CN"/>
        </w:rPr>
        <w:lastRenderedPageBreak/>
        <w:drawing>
          <wp:inline distT="0" distB="0" distL="0" distR="0">
            <wp:extent cx="5486400" cy="4630636"/>
            <wp:effectExtent l="19050" t="0" r="0" b="0"/>
            <wp:docPr id="1" name="Picture 1" descr="C:\Users\Matt\AppData\Local\Temp\SNAGHTMLf8f8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Temp\SNAGHTMLf8f8bb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35" w:rsidRDefault="001D3F35" w:rsidP="00E955B7">
      <w:r>
        <w:t>Markup syntax sample:</w:t>
      </w:r>
    </w:p>
    <w:p w:rsidR="003A5D82" w:rsidRPr="00FB5D02" w:rsidRDefault="003A5D82" w:rsidP="00E955B7">
      <w:r>
        <w:rPr>
          <w:noProof/>
          <w:lang w:eastAsia="zh-CN"/>
        </w:rPr>
        <w:drawing>
          <wp:inline distT="0" distB="0" distL="0" distR="0">
            <wp:extent cx="6124575" cy="2486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87" cy="249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D82" w:rsidRPr="00FB5D02" w:rsidSect="009F15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47D8C"/>
    <w:multiLevelType w:val="hybridMultilevel"/>
    <w:tmpl w:val="04AA41F0"/>
    <w:lvl w:ilvl="0" w:tplc="0602BF34">
      <w:start w:val="1"/>
      <w:numFmt w:val="bullet"/>
      <w:pStyle w:val="BulletPoi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C720F3"/>
    <w:multiLevelType w:val="hybridMultilevel"/>
    <w:tmpl w:val="A9AEECE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compat/>
  <w:rsids>
    <w:rsidRoot w:val="006A5101"/>
    <w:rsid w:val="00170A2B"/>
    <w:rsid w:val="001D35E5"/>
    <w:rsid w:val="001D3F35"/>
    <w:rsid w:val="002C2D5B"/>
    <w:rsid w:val="003239C2"/>
    <w:rsid w:val="0032402C"/>
    <w:rsid w:val="003A5D82"/>
    <w:rsid w:val="005B745C"/>
    <w:rsid w:val="005C5356"/>
    <w:rsid w:val="00684D94"/>
    <w:rsid w:val="006A5101"/>
    <w:rsid w:val="007C4231"/>
    <w:rsid w:val="00853C01"/>
    <w:rsid w:val="009E02B3"/>
    <w:rsid w:val="009F1576"/>
    <w:rsid w:val="00A34C83"/>
    <w:rsid w:val="00B7488A"/>
    <w:rsid w:val="00BA37C5"/>
    <w:rsid w:val="00BA5BC8"/>
    <w:rsid w:val="00DD3E1D"/>
    <w:rsid w:val="00E955B7"/>
    <w:rsid w:val="00FB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4C83"/>
    <w:pPr>
      <w:spacing w:before="240"/>
    </w:pPr>
    <w:rPr>
      <w:rFonts w:ascii="Tahoma" w:hAnsi="Tahom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B5D02"/>
    <w:rPr>
      <w:color w:val="0000FF"/>
      <w:u w:val="single"/>
    </w:rPr>
  </w:style>
  <w:style w:type="paragraph" w:customStyle="1" w:styleId="ProjectTitle">
    <w:name w:val="Project Title"/>
    <w:basedOn w:val="Normal"/>
    <w:rsid w:val="00A34C83"/>
    <w:rPr>
      <w:rFonts w:cs="Tahoma"/>
      <w:b/>
      <w:sz w:val="32"/>
      <w:szCs w:val="32"/>
    </w:rPr>
  </w:style>
  <w:style w:type="paragraph" w:customStyle="1" w:styleId="SectionTitle">
    <w:name w:val="Section Title"/>
    <w:basedOn w:val="Normal"/>
    <w:rsid w:val="00A34C83"/>
    <w:rPr>
      <w:rFonts w:cs="Tahoma"/>
      <w:b/>
    </w:rPr>
  </w:style>
  <w:style w:type="paragraph" w:customStyle="1" w:styleId="BulletPoint">
    <w:name w:val="Bullet Point"/>
    <w:basedOn w:val="Normal"/>
    <w:rsid w:val="005C5356"/>
    <w:pPr>
      <w:numPr>
        <w:numId w:val="1"/>
      </w:numPr>
    </w:pPr>
  </w:style>
  <w:style w:type="paragraph" w:customStyle="1" w:styleId="BulletPoint2">
    <w:name w:val="Bullet Point 2"/>
    <w:basedOn w:val="BulletPoint"/>
    <w:rsid w:val="00BA37C5"/>
    <w:pPr>
      <w:tabs>
        <w:tab w:val="clear" w:pos="720"/>
        <w:tab w:val="num" w:pos="1080"/>
      </w:tabs>
      <w:ind w:left="1080"/>
    </w:pPr>
  </w:style>
  <w:style w:type="paragraph" w:styleId="BalloonText">
    <w:name w:val="Balloon Text"/>
    <w:basedOn w:val="Normal"/>
    <w:link w:val="BalloonTextChar"/>
    <w:rsid w:val="003A5D82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D8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jects@vfp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wz5377\VFPX%20Project%20Propos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VFPX Project Proposal Template.dot</Template>
  <TotalTime>64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SednaX Project Overview/Proposal</vt:lpstr>
    </vt:vector>
  </TitlesOfParts>
  <Company>Anon</Company>
  <LinksUpToDate>false</LinksUpToDate>
  <CharactersWithSpaces>2182</CharactersWithSpaces>
  <SharedDoc>false</SharedDoc>
  <HLinks>
    <vt:vector size="6" baseType="variant">
      <vt:variant>
        <vt:i4>3932165</vt:i4>
      </vt:variant>
      <vt:variant>
        <vt:i4>0</vt:i4>
      </vt:variant>
      <vt:variant>
        <vt:i4>0</vt:i4>
      </vt:variant>
      <vt:variant>
        <vt:i4>5</vt:i4>
      </vt:variant>
      <vt:variant>
        <vt:lpwstr>mailto:projects@vfpx.com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SednaX Project Overview/Proposal</dc:title>
  <dc:creator>Matt</dc:creator>
  <cp:lastModifiedBy>Matt</cp:lastModifiedBy>
  <cp:revision>2</cp:revision>
  <cp:lastPrinted>2012-08-24T19:09:00Z</cp:lastPrinted>
  <dcterms:created xsi:type="dcterms:W3CDTF">2012-08-22T18:50:00Z</dcterms:created>
  <dcterms:modified xsi:type="dcterms:W3CDTF">2012-08-24T19:13:00Z</dcterms:modified>
</cp:coreProperties>
</file>